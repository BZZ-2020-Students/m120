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2C00" w14:textId="77777777" w:rsidR="00F8244C" w:rsidRDefault="000A7A9C" w:rsidP="00F8244C">
      <w:pPr>
        <w:pStyle w:val="SkriptTitelBZZ"/>
      </w:pPr>
      <w:r>
        <w:t>Übung</w:t>
      </w:r>
      <w:r w:rsidR="00CB0584">
        <w:t xml:space="preserve"> </w:t>
      </w:r>
      <w:r w:rsidR="00D60760">
        <w:t>K</w:t>
      </w:r>
      <w:r w:rsidR="00A14E9E">
        <w:t>2</w:t>
      </w:r>
      <w:r w:rsidR="00A43644">
        <w:t>-</w:t>
      </w:r>
      <w:r w:rsidR="00A14E9E">
        <w:t>1</w:t>
      </w:r>
    </w:p>
    <w:p w14:paraId="1F06CD60" w14:textId="4FBD0453" w:rsidR="00C77B4F" w:rsidRDefault="00C77B4F" w:rsidP="00C77B4F">
      <w:pPr>
        <w:pStyle w:val="Autor"/>
      </w:pPr>
      <w:r>
        <w:t xml:space="preserve">Autor: </w:t>
      </w:r>
      <w:r w:rsidR="00523644">
        <w:t>Götz, Magnus, IA20b</w:t>
      </w:r>
    </w:p>
    <w:p w14:paraId="63019964" w14:textId="77777777" w:rsidR="00F8244C" w:rsidRDefault="00A14E9E" w:rsidP="00F8244C">
      <w:pPr>
        <w:pStyle w:val="berschrift1"/>
      </w:pPr>
      <w:r w:rsidRPr="00A14E9E">
        <w:t>GRUNDSÄTZE NACH ISO 92</w:t>
      </w:r>
      <w:r w:rsidR="00C0482E">
        <w:t>4</w:t>
      </w:r>
      <w:r w:rsidRPr="00A14E9E">
        <w:t>1</w:t>
      </w:r>
    </w:p>
    <w:p w14:paraId="4F667009" w14:textId="77777777" w:rsidR="00C77B4F" w:rsidRDefault="00C77B4F" w:rsidP="00C77B4F">
      <w:pPr>
        <w:pStyle w:val="berschrift2"/>
        <w:rPr>
          <w:lang w:val="de-DE"/>
        </w:rPr>
      </w:pPr>
      <w:r>
        <w:rPr>
          <w:lang w:val="de-DE"/>
        </w:rPr>
        <w:t>Grundsatz</w:t>
      </w:r>
    </w:p>
    <w:p w14:paraId="56F78710" w14:textId="0BE126A5" w:rsidR="00D2460A" w:rsidRDefault="00D2460A" w:rsidP="00C77B4F">
      <w:pPr>
        <w:pStyle w:val="AufzhlungsortiertBZZ"/>
        <w:numPr>
          <w:ilvl w:val="0"/>
          <w:numId w:val="0"/>
        </w:numPr>
        <w:rPr>
          <w:lang w:val="de-DE"/>
        </w:rPr>
      </w:pPr>
      <w:r>
        <w:rPr>
          <w:lang w:val="de-DE"/>
        </w:rPr>
        <w:t>6. Individualisierbarkeit</w:t>
      </w:r>
    </w:p>
    <w:p w14:paraId="16535388" w14:textId="77777777" w:rsidR="00C77B4F" w:rsidRDefault="00C77B4F" w:rsidP="00C77B4F">
      <w:pPr>
        <w:pStyle w:val="berschrift3"/>
        <w:rPr>
          <w:lang w:val="de-DE"/>
        </w:rPr>
      </w:pPr>
      <w:r>
        <w:rPr>
          <w:lang w:val="de-DE"/>
        </w:rPr>
        <w:t>Beispiel</w:t>
      </w:r>
    </w:p>
    <w:p w14:paraId="53131226" w14:textId="4C0557B4" w:rsidR="00D2460A" w:rsidRDefault="00F1718C" w:rsidP="00C77B4F">
      <w:pPr>
        <w:pStyle w:val="berschrift2"/>
        <w:rPr>
          <w:lang w:val="de-DE"/>
        </w:rPr>
      </w:pPr>
      <w:r w:rsidRPr="00F1718C">
        <w:rPr>
          <w:lang w:val="de-DE"/>
        </w:rPr>
        <w:drawing>
          <wp:inline distT="0" distB="0" distL="0" distR="0" wp14:anchorId="0999352B" wp14:editId="1D22683B">
            <wp:extent cx="5219700" cy="24326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ABED" w14:textId="31AD1F1A" w:rsidR="00F1718C" w:rsidRPr="00F1718C" w:rsidRDefault="00F1718C" w:rsidP="00F1718C">
      <w:r>
        <w:t>Ein Dialog ist individualisierbar, wenn der User Anpassungen an der Arbeitsplattform annehme kann. Damit alle Fähigkeiten und Vorlieben des Users besänftigt sind.</w:t>
      </w:r>
    </w:p>
    <w:p w14:paraId="6F9E9767" w14:textId="77777777" w:rsidR="00D2460A" w:rsidRDefault="00D2460A" w:rsidP="00C77B4F">
      <w:pPr>
        <w:pStyle w:val="berschrift2"/>
        <w:rPr>
          <w:lang w:val="de-DE"/>
        </w:rPr>
      </w:pPr>
    </w:p>
    <w:p w14:paraId="59C6C8C9" w14:textId="1DAC21EF" w:rsidR="00C77B4F" w:rsidRDefault="00C77B4F" w:rsidP="00C77B4F">
      <w:pPr>
        <w:pStyle w:val="berschrift2"/>
        <w:rPr>
          <w:lang w:val="de-DE"/>
        </w:rPr>
      </w:pPr>
      <w:r>
        <w:rPr>
          <w:lang w:val="de-DE"/>
        </w:rPr>
        <w:t>Grundsatz</w:t>
      </w:r>
    </w:p>
    <w:p w14:paraId="3A11BCBC" w14:textId="36D97773" w:rsidR="00C77B4F" w:rsidRDefault="00A30C65" w:rsidP="00C77B4F">
      <w:pPr>
        <w:pStyle w:val="AufzhlungsortiertBZZ"/>
        <w:numPr>
          <w:ilvl w:val="0"/>
          <w:numId w:val="0"/>
        </w:numPr>
        <w:rPr>
          <w:lang w:val="de-DE"/>
        </w:rPr>
      </w:pPr>
      <w:r>
        <w:rPr>
          <w:lang w:val="de-DE"/>
        </w:rPr>
        <w:t>7</w:t>
      </w:r>
      <w:r w:rsidR="00C77B4F">
        <w:rPr>
          <w:lang w:val="de-DE"/>
        </w:rPr>
        <w:t>.</w:t>
      </w:r>
      <w:r>
        <w:rPr>
          <w:lang w:val="de-DE"/>
        </w:rPr>
        <w:t xml:space="preserve"> Lernförderlichkeit</w:t>
      </w:r>
    </w:p>
    <w:p w14:paraId="5582397C" w14:textId="77777777" w:rsidR="00C77B4F" w:rsidRDefault="00C77B4F" w:rsidP="00C77B4F">
      <w:pPr>
        <w:pStyle w:val="berschrift3"/>
        <w:rPr>
          <w:lang w:val="de-DE"/>
        </w:rPr>
      </w:pPr>
      <w:r>
        <w:rPr>
          <w:lang w:val="de-DE"/>
        </w:rPr>
        <w:t>Beispiel</w:t>
      </w:r>
    </w:p>
    <w:p w14:paraId="1C482B10" w14:textId="099AB6A5" w:rsidR="000A1621" w:rsidRDefault="000A1621" w:rsidP="00C77B4F">
      <w:pPr>
        <w:pStyle w:val="AufzhlungsortiertBZZ"/>
        <w:numPr>
          <w:ilvl w:val="0"/>
          <w:numId w:val="0"/>
        </w:numPr>
        <w:rPr>
          <w:lang w:val="de-DE"/>
        </w:rPr>
      </w:pPr>
      <w:r w:rsidRPr="000A1621">
        <w:rPr>
          <w:lang w:val="de-DE"/>
        </w:rPr>
        <w:drawing>
          <wp:inline distT="0" distB="0" distL="0" distR="0" wp14:anchorId="0F5D7FE2" wp14:editId="7CE99F39">
            <wp:extent cx="5219700" cy="183324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CB53" w14:textId="4D5664CC" w:rsidR="00C77B4F" w:rsidRPr="00D60760" w:rsidRDefault="000A1621" w:rsidP="00C77B4F">
      <w:pPr>
        <w:pStyle w:val="AufzhlungsortiertBZZ"/>
        <w:numPr>
          <w:ilvl w:val="0"/>
          <w:numId w:val="0"/>
        </w:numPr>
        <w:rPr>
          <w:lang w:val="de-DE"/>
        </w:rPr>
      </w:pPr>
      <w:r>
        <w:rPr>
          <w:lang w:val="de-DE"/>
        </w:rPr>
        <w:t>E</w:t>
      </w:r>
      <w:r w:rsidR="00CE3DA9">
        <w:rPr>
          <w:lang w:val="de-DE"/>
        </w:rPr>
        <w:t>in Dialog erfüllt die Lernförderlichkeit, wenn es dem User unterstützt und anleitet. Solche Hilfen sind zum Beispiel Learn-</w:t>
      </w:r>
      <w:proofErr w:type="spellStart"/>
      <w:r w:rsidR="00CE3DA9">
        <w:rPr>
          <w:lang w:val="de-DE"/>
        </w:rPr>
        <w:t>by</w:t>
      </w:r>
      <w:proofErr w:type="spellEnd"/>
      <w:r w:rsidR="00CE3DA9">
        <w:rPr>
          <w:lang w:val="de-DE"/>
        </w:rPr>
        <w:t>-</w:t>
      </w:r>
      <w:proofErr w:type="spellStart"/>
      <w:r w:rsidR="00CE3DA9">
        <w:rPr>
          <w:lang w:val="de-DE"/>
        </w:rPr>
        <w:t>Doing</w:t>
      </w:r>
      <w:proofErr w:type="spellEnd"/>
      <w:r w:rsidR="00CE3DA9">
        <w:rPr>
          <w:lang w:val="de-DE"/>
        </w:rPr>
        <w:t>, Kurzhinweise und FAQs.</w:t>
      </w:r>
    </w:p>
    <w:sectPr w:rsidR="00C77B4F" w:rsidRPr="00D60760" w:rsidSect="005E7CD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967" w:right="2552" w:bottom="1276" w:left="1134" w:header="709" w:footer="4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30A5F" w14:textId="77777777" w:rsidR="005D055D" w:rsidRDefault="005D055D" w:rsidP="00E45537">
      <w:pPr>
        <w:spacing w:after="0"/>
      </w:pPr>
      <w:r>
        <w:separator/>
      </w:r>
    </w:p>
  </w:endnote>
  <w:endnote w:type="continuationSeparator" w:id="0">
    <w:p w14:paraId="18E916E8" w14:textId="77777777" w:rsidR="005D055D" w:rsidRDefault="005D055D" w:rsidP="00E45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3C3A" w14:textId="77777777" w:rsidR="00401D86" w:rsidRPr="00153E28" w:rsidRDefault="007551ED" w:rsidP="00153E28">
    <w:pPr>
      <w:pStyle w:val="Fuzeile"/>
      <w:ind w:left="2892"/>
      <w:rPr>
        <w:color w:val="4F81BD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536D9C41" wp14:editId="2F105AAE">
          <wp:simplePos x="0" y="0"/>
          <wp:positionH relativeFrom="column">
            <wp:posOffset>5250815</wp:posOffset>
          </wp:positionH>
          <wp:positionV relativeFrom="paragraph">
            <wp:posOffset>-290195</wp:posOffset>
          </wp:positionV>
          <wp:extent cx="1238885" cy="539750"/>
          <wp:effectExtent l="0" t="0" r="0" b="0"/>
          <wp:wrapNone/>
          <wp:docPr id="9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2173A2B9" wp14:editId="6C36610E">
          <wp:simplePos x="0" y="0"/>
          <wp:positionH relativeFrom="column">
            <wp:posOffset>8255</wp:posOffset>
          </wp:positionH>
          <wp:positionV relativeFrom="paragraph">
            <wp:posOffset>21590</wp:posOffset>
          </wp:positionV>
          <wp:extent cx="1511935" cy="201930"/>
          <wp:effectExtent l="0" t="0" r="0" b="7620"/>
          <wp:wrapNone/>
          <wp:docPr id="1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20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3E28" w:rsidRPr="00B340C0">
      <w:rPr>
        <w:color w:val="4F81BD"/>
        <w:sz w:val="16"/>
        <w:szCs w:val="16"/>
      </w:rPr>
      <w:t xml:space="preserve">Bildungszentrum Zürichsee </w:t>
    </w:r>
    <w:r w:rsidR="00153E28" w:rsidRPr="00C30D42">
      <w:rPr>
        <w:rFonts w:cs="Calibri"/>
        <w:color w:val="4F81BD"/>
        <w:sz w:val="16"/>
        <w:szCs w:val="16"/>
      </w:rPr>
      <w:t xml:space="preserve">∙ </w:t>
    </w:r>
    <w:r w:rsidR="00153E28" w:rsidRPr="00B340C0">
      <w:rPr>
        <w:color w:val="4F81BD"/>
        <w:sz w:val="16"/>
        <w:szCs w:val="16"/>
      </w:rPr>
      <w:t xml:space="preserve">Alte Landstrasse 40 </w:t>
    </w:r>
    <w:r w:rsidR="00153E28" w:rsidRPr="00C30D42">
      <w:rPr>
        <w:rFonts w:cs="Calibri"/>
        <w:color w:val="4F81BD"/>
        <w:sz w:val="16"/>
        <w:szCs w:val="16"/>
      </w:rPr>
      <w:t>∙</w:t>
    </w:r>
    <w:r w:rsidR="00153E28" w:rsidRPr="00B340C0">
      <w:rPr>
        <w:color w:val="4F81BD"/>
        <w:sz w:val="16"/>
        <w:szCs w:val="16"/>
      </w:rPr>
      <w:t xml:space="preserve"> 8810 Horgen</w:t>
    </w:r>
    <w:r w:rsidR="00153E28" w:rsidRPr="00B340C0">
      <w:rPr>
        <w:color w:val="4F81BD"/>
        <w:sz w:val="16"/>
        <w:szCs w:val="16"/>
      </w:rPr>
      <w:br/>
      <w:t xml:space="preserve">horgen@bzzuerichsee.ch </w:t>
    </w:r>
    <w:r w:rsidR="00153E28" w:rsidRPr="00C30D42">
      <w:rPr>
        <w:rFonts w:cs="Calibri"/>
        <w:color w:val="4F81BD"/>
        <w:sz w:val="16"/>
        <w:szCs w:val="16"/>
      </w:rPr>
      <w:t>∙</w:t>
    </w:r>
    <w:r w:rsidR="00153E28" w:rsidRPr="00B340C0">
      <w:rPr>
        <w:color w:val="4F81BD"/>
        <w:sz w:val="16"/>
        <w:szCs w:val="16"/>
      </w:rPr>
      <w:t xml:space="preserve"> www.bzzuerichsee.ch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1699" w14:textId="77777777" w:rsidR="009B4B13" w:rsidRPr="00B340C0" w:rsidRDefault="007551ED" w:rsidP="003E194E">
    <w:pPr>
      <w:pStyle w:val="Fuzeile"/>
      <w:ind w:left="2892"/>
      <w:rPr>
        <w:color w:val="4F81BD"/>
        <w:sz w:val="16"/>
        <w:szCs w:val="16"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62F0F261" wp14:editId="508F54A5">
          <wp:simplePos x="0" y="0"/>
          <wp:positionH relativeFrom="column">
            <wp:posOffset>5250815</wp:posOffset>
          </wp:positionH>
          <wp:positionV relativeFrom="paragraph">
            <wp:posOffset>-290195</wp:posOffset>
          </wp:positionV>
          <wp:extent cx="1238885" cy="539750"/>
          <wp:effectExtent l="0" t="0" r="0" b="0"/>
          <wp:wrapNone/>
          <wp:docPr id="2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25AF1CE1" wp14:editId="49F39C89">
          <wp:simplePos x="0" y="0"/>
          <wp:positionH relativeFrom="column">
            <wp:posOffset>8255</wp:posOffset>
          </wp:positionH>
          <wp:positionV relativeFrom="paragraph">
            <wp:posOffset>21590</wp:posOffset>
          </wp:positionV>
          <wp:extent cx="1511935" cy="201930"/>
          <wp:effectExtent l="0" t="0" r="0" b="7620"/>
          <wp:wrapNone/>
          <wp:docPr id="1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20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194E" w:rsidRPr="00B340C0">
      <w:rPr>
        <w:color w:val="4F81BD"/>
        <w:sz w:val="16"/>
        <w:szCs w:val="16"/>
      </w:rPr>
      <w:t xml:space="preserve">Bildungszentrum Zürichsee </w:t>
    </w:r>
    <w:r w:rsidR="003E194E" w:rsidRPr="00C30D42">
      <w:rPr>
        <w:rFonts w:cs="Calibri"/>
        <w:color w:val="4F81BD"/>
        <w:sz w:val="16"/>
        <w:szCs w:val="16"/>
      </w:rPr>
      <w:t xml:space="preserve">∙ </w:t>
    </w:r>
    <w:r w:rsidR="005E7CDC" w:rsidRPr="00B340C0">
      <w:rPr>
        <w:color w:val="4F81BD"/>
        <w:sz w:val="16"/>
        <w:szCs w:val="16"/>
      </w:rPr>
      <w:t xml:space="preserve">Alte Landstrasse 40 </w:t>
    </w:r>
    <w:r w:rsidR="005E7CDC" w:rsidRPr="00C30D42">
      <w:rPr>
        <w:rFonts w:cs="Calibri"/>
        <w:color w:val="4F81BD"/>
        <w:sz w:val="16"/>
        <w:szCs w:val="16"/>
      </w:rPr>
      <w:t>∙</w:t>
    </w:r>
    <w:r w:rsidR="003E194E" w:rsidRPr="00B340C0">
      <w:rPr>
        <w:color w:val="4F81BD"/>
        <w:sz w:val="16"/>
        <w:szCs w:val="16"/>
      </w:rPr>
      <w:t xml:space="preserve"> 8810 Horgen</w:t>
    </w:r>
    <w:r w:rsidR="003E194E" w:rsidRPr="00B340C0">
      <w:rPr>
        <w:color w:val="4F81BD"/>
        <w:sz w:val="16"/>
        <w:szCs w:val="16"/>
      </w:rPr>
      <w:br/>
      <w:t xml:space="preserve">horgen@bzzuerichsee.ch </w:t>
    </w:r>
    <w:r w:rsidR="003E194E" w:rsidRPr="00C30D42">
      <w:rPr>
        <w:rFonts w:cs="Calibri"/>
        <w:color w:val="4F81BD"/>
        <w:sz w:val="16"/>
        <w:szCs w:val="16"/>
      </w:rPr>
      <w:t>∙</w:t>
    </w:r>
    <w:r w:rsidR="003E194E" w:rsidRPr="00B340C0">
      <w:rPr>
        <w:color w:val="4F81BD"/>
        <w:sz w:val="16"/>
        <w:szCs w:val="16"/>
      </w:rPr>
      <w:t xml:space="preserve"> </w:t>
    </w:r>
    <w:r w:rsidR="005E7CDC" w:rsidRPr="00B340C0">
      <w:rPr>
        <w:color w:val="4F81BD"/>
        <w:sz w:val="16"/>
        <w:szCs w:val="16"/>
      </w:rPr>
      <w:t>www.bzzuerichsee.ch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5B3D" w14:textId="77777777" w:rsidR="005D055D" w:rsidRDefault="005D055D" w:rsidP="00E45537">
      <w:pPr>
        <w:spacing w:after="0"/>
      </w:pPr>
      <w:r>
        <w:separator/>
      </w:r>
    </w:p>
  </w:footnote>
  <w:footnote w:type="continuationSeparator" w:id="0">
    <w:p w14:paraId="7734E72E" w14:textId="77777777" w:rsidR="005D055D" w:rsidRDefault="005D055D" w:rsidP="00E455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0A17" w14:textId="77777777" w:rsidR="005E7CDC" w:rsidRDefault="007551E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4144" behindDoc="0" locked="0" layoutInCell="1" allowOverlap="1" wp14:anchorId="7422EDB6" wp14:editId="7B064936">
          <wp:simplePos x="0" y="0"/>
          <wp:positionH relativeFrom="margin">
            <wp:posOffset>5177790</wp:posOffset>
          </wp:positionH>
          <wp:positionV relativeFrom="paragraph">
            <wp:posOffset>-161925</wp:posOffset>
          </wp:positionV>
          <wp:extent cx="1548130" cy="948055"/>
          <wp:effectExtent l="0" t="0" r="0" b="4445"/>
          <wp:wrapNone/>
          <wp:docPr id="11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3B33A49D" wp14:editId="473EE896">
              <wp:simplePos x="0" y="0"/>
              <wp:positionH relativeFrom="column">
                <wp:posOffset>5227319</wp:posOffset>
              </wp:positionH>
              <wp:positionV relativeFrom="paragraph">
                <wp:posOffset>-88900</wp:posOffset>
              </wp:positionV>
              <wp:extent cx="0" cy="10035540"/>
              <wp:effectExtent l="0" t="0" r="19050" b="2286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3554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9109BB" id="Gerade Verbindung 7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1.6pt,-7pt" to="411.6pt,7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" strokecolor="#0070c0" strokeweight="1pt">
              <o:lock v:ext="edit" shapetype="f"/>
            </v:line>
          </w:pict>
        </mc:Fallback>
      </mc:AlternateContent>
    </w:r>
    <w:r w:rsidR="005E7CDC">
      <w:fldChar w:fldCharType="begin"/>
    </w:r>
    <w:r w:rsidR="005E7CDC">
      <w:instrText>PAGE   \* MERGEFORMAT</w:instrText>
    </w:r>
    <w:r w:rsidR="005E7CDC">
      <w:fldChar w:fldCharType="separate"/>
    </w:r>
    <w:r w:rsidR="002940AD" w:rsidRPr="002940AD">
      <w:rPr>
        <w:noProof/>
        <w:lang w:val="de-DE"/>
      </w:rPr>
      <w:t>5</w:t>
    </w:r>
    <w:r w:rsidR="005E7CDC">
      <w:fldChar w:fldCharType="end"/>
    </w:r>
  </w:p>
  <w:p w14:paraId="0057D15A" w14:textId="77777777" w:rsidR="005E7CDC" w:rsidRDefault="005E7CD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E59F" w14:textId="77777777" w:rsidR="009B4B13" w:rsidRDefault="007551ED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7D364BB8" wp14:editId="2703D8F1">
              <wp:simplePos x="0" y="0"/>
              <wp:positionH relativeFrom="column">
                <wp:posOffset>5236844</wp:posOffset>
              </wp:positionH>
              <wp:positionV relativeFrom="paragraph">
                <wp:posOffset>-88265</wp:posOffset>
              </wp:positionV>
              <wp:extent cx="0" cy="10035540"/>
              <wp:effectExtent l="0" t="0" r="19050" b="22860"/>
              <wp:wrapNone/>
              <wp:docPr id="8" name="Gerade Verbindung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003554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70C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DAE62B" id="Gerade Verbindung 8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412.35pt,-6.95pt" to="412.35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" strokecolor="#0070c0" strokeweight="1pt">
              <o:lock v:ext="edit" shapetype="f"/>
            </v:line>
          </w:pict>
        </mc:Fallback>
      </mc:AlternateContent>
    </w:r>
    <w:r>
      <w:rPr>
        <w:noProof/>
        <w:lang w:eastAsia="de-CH"/>
      </w:rPr>
      <w:drawing>
        <wp:anchor distT="0" distB="0" distL="114300" distR="114300" simplePos="0" relativeHeight="251656192" behindDoc="0" locked="0" layoutInCell="1" allowOverlap="1" wp14:anchorId="59A65C35" wp14:editId="5E2C421B">
          <wp:simplePos x="0" y="0"/>
          <wp:positionH relativeFrom="margin">
            <wp:posOffset>5190490</wp:posOffset>
          </wp:positionH>
          <wp:positionV relativeFrom="paragraph">
            <wp:posOffset>-157480</wp:posOffset>
          </wp:positionV>
          <wp:extent cx="1548130" cy="948055"/>
          <wp:effectExtent l="0" t="0" r="0" b="4445"/>
          <wp:wrapNone/>
          <wp:docPr id="3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4E"/>
    <w:multiLevelType w:val="hybridMultilevel"/>
    <w:tmpl w:val="C28AE428"/>
    <w:lvl w:ilvl="0" w:tplc="CCEE42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AB6"/>
    <w:multiLevelType w:val="hybridMultilevel"/>
    <w:tmpl w:val="382EAE8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BDE"/>
    <w:multiLevelType w:val="multilevel"/>
    <w:tmpl w:val="FE3CE406"/>
    <w:lvl w:ilvl="0">
      <w:start w:val="1"/>
      <w:numFmt w:val="ordinal"/>
      <w:pStyle w:val="Aufgabe"/>
      <w:lvlText w:val="%1"/>
      <w:lvlJc w:val="left"/>
      <w:pPr>
        <w:tabs>
          <w:tab w:val="num" w:pos="1701"/>
        </w:tabs>
        <w:ind w:left="1701" w:hanging="850"/>
      </w:pPr>
      <w:rPr>
        <w:rFonts w:hint="default"/>
        <w:b/>
        <w:i/>
        <w:u w:val="thick" w:color="C0C0C0"/>
      </w:rPr>
    </w:lvl>
    <w:lvl w:ilvl="1">
      <w:start w:val="1"/>
      <w:numFmt w:val="decimal"/>
      <w:lvlText w:val="%1%2"/>
      <w:lvlJc w:val="left"/>
      <w:pPr>
        <w:tabs>
          <w:tab w:val="num" w:pos="1286"/>
        </w:tabs>
        <w:ind w:left="1286" w:hanging="850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1286"/>
        </w:tabs>
        <w:ind w:left="1286" w:hanging="85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286"/>
        </w:tabs>
        <w:ind w:left="1286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6"/>
        </w:tabs>
        <w:ind w:left="436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6"/>
        </w:tabs>
        <w:ind w:left="436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6"/>
        </w:tabs>
        <w:ind w:left="43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"/>
        </w:tabs>
        <w:ind w:left="436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6"/>
        </w:tabs>
        <w:ind w:left="436" w:firstLine="0"/>
      </w:pPr>
      <w:rPr>
        <w:rFonts w:hint="default"/>
      </w:rPr>
    </w:lvl>
  </w:abstractNum>
  <w:abstractNum w:abstractNumId="3" w15:restartNumberingAfterBreak="0">
    <w:nsid w:val="085E3930"/>
    <w:multiLevelType w:val="hybridMultilevel"/>
    <w:tmpl w:val="42D437EC"/>
    <w:lvl w:ilvl="0" w:tplc="1730E5EC">
      <w:start w:val="18"/>
      <w:numFmt w:val="bullet"/>
      <w:lvlText w:val="-"/>
      <w:lvlJc w:val="left"/>
      <w:pPr>
        <w:ind w:left="927" w:hanging="360"/>
      </w:pPr>
      <w:rPr>
        <w:rFonts w:ascii="Calibri" w:eastAsia="Calibri" w:hAnsi="Calibri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7405CB"/>
    <w:multiLevelType w:val="hybridMultilevel"/>
    <w:tmpl w:val="E5D021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F655F"/>
    <w:multiLevelType w:val="hybridMultilevel"/>
    <w:tmpl w:val="63BA3626"/>
    <w:lvl w:ilvl="0" w:tplc="B4C0AC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311808"/>
    <w:multiLevelType w:val="hybridMultilevel"/>
    <w:tmpl w:val="13F645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D83176"/>
    <w:multiLevelType w:val="hybridMultilevel"/>
    <w:tmpl w:val="BBD67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3D25"/>
    <w:multiLevelType w:val="hybridMultilevel"/>
    <w:tmpl w:val="F8BC0DFE"/>
    <w:lvl w:ilvl="0" w:tplc="4D74D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4D30"/>
    <w:multiLevelType w:val="hybridMultilevel"/>
    <w:tmpl w:val="027ED8E2"/>
    <w:lvl w:ilvl="0" w:tplc="0807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0" w15:restartNumberingAfterBreak="0">
    <w:nsid w:val="39994F70"/>
    <w:multiLevelType w:val="hybridMultilevel"/>
    <w:tmpl w:val="EA402318"/>
    <w:lvl w:ilvl="0" w:tplc="35A67EC0">
      <w:numFmt w:val="bullet"/>
      <w:lvlText w:val="-"/>
      <w:lvlJc w:val="left"/>
      <w:pPr>
        <w:ind w:left="927" w:hanging="360"/>
      </w:pPr>
      <w:rPr>
        <w:rFonts w:ascii="Calibri" w:eastAsia="Calibri" w:hAnsi="Calibri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E5512E0"/>
    <w:multiLevelType w:val="hybridMultilevel"/>
    <w:tmpl w:val="11B227EC"/>
    <w:lvl w:ilvl="0" w:tplc="9A1EDEFC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565C2"/>
    <w:multiLevelType w:val="hybridMultilevel"/>
    <w:tmpl w:val="3EAE0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335C"/>
    <w:multiLevelType w:val="hybridMultilevel"/>
    <w:tmpl w:val="6E66A14E"/>
    <w:lvl w:ilvl="0" w:tplc="A802E1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172DB"/>
    <w:multiLevelType w:val="hybridMultilevel"/>
    <w:tmpl w:val="05841A8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F64B4F"/>
    <w:multiLevelType w:val="hybridMultilevel"/>
    <w:tmpl w:val="AB8836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04CF9"/>
    <w:multiLevelType w:val="hybridMultilevel"/>
    <w:tmpl w:val="3DD43912"/>
    <w:lvl w:ilvl="0" w:tplc="F8F8C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16645"/>
    <w:multiLevelType w:val="hybridMultilevel"/>
    <w:tmpl w:val="B2005F1C"/>
    <w:lvl w:ilvl="0" w:tplc="64AC81CA">
      <w:numFmt w:val="bullet"/>
      <w:lvlText w:val=""/>
      <w:lvlJc w:val="left"/>
      <w:pPr>
        <w:ind w:left="1065" w:hanging="705"/>
      </w:pPr>
      <w:rPr>
        <w:rFonts w:ascii="Wingdings" w:eastAsia="Calibr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B322A"/>
    <w:multiLevelType w:val="hybridMultilevel"/>
    <w:tmpl w:val="0BF070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55184A"/>
    <w:multiLevelType w:val="hybridMultilevel"/>
    <w:tmpl w:val="FFC6E4A8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6F5F68FA"/>
    <w:multiLevelType w:val="hybridMultilevel"/>
    <w:tmpl w:val="99222742"/>
    <w:lvl w:ilvl="0" w:tplc="6D6AE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6C310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i w:val="0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C2DA1"/>
    <w:multiLevelType w:val="hybridMultilevel"/>
    <w:tmpl w:val="6CE050F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1E12300"/>
    <w:multiLevelType w:val="hybridMultilevel"/>
    <w:tmpl w:val="D2FCA0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67B"/>
    <w:multiLevelType w:val="hybridMultilevel"/>
    <w:tmpl w:val="5A4EC4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17">
      <w:start w:val="1"/>
      <w:numFmt w:val="lowerLetter"/>
      <w:lvlText w:val="%2)"/>
      <w:lvlJc w:val="left"/>
      <w:pPr>
        <w:ind w:left="107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A6E89"/>
    <w:multiLevelType w:val="hybridMultilevel"/>
    <w:tmpl w:val="56461DEA"/>
    <w:lvl w:ilvl="0" w:tplc="7FF2D2C0">
      <w:start w:val="1"/>
      <w:numFmt w:val="decimal"/>
      <w:pStyle w:val="AufzhlungsortiertBZZ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8070017">
      <w:start w:val="1"/>
      <w:numFmt w:val="lowerLetter"/>
      <w:lvlText w:val="%2)"/>
      <w:lvlJc w:val="left"/>
      <w:pPr>
        <w:ind w:left="107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22"/>
  </w:num>
  <w:num w:numId="4">
    <w:abstractNumId w:val="20"/>
  </w:num>
  <w:num w:numId="5">
    <w:abstractNumId w:val="24"/>
  </w:num>
  <w:num w:numId="6">
    <w:abstractNumId w:val="19"/>
  </w:num>
  <w:num w:numId="7">
    <w:abstractNumId w:val="1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14"/>
  </w:num>
  <w:num w:numId="15">
    <w:abstractNumId w:val="20"/>
  </w:num>
  <w:num w:numId="16">
    <w:abstractNumId w:val="20"/>
  </w:num>
  <w:num w:numId="17">
    <w:abstractNumId w:val="10"/>
  </w:num>
  <w:num w:numId="18">
    <w:abstractNumId w:val="6"/>
  </w:num>
  <w:num w:numId="19">
    <w:abstractNumId w:val="18"/>
  </w:num>
  <w:num w:numId="20">
    <w:abstractNumId w:val="16"/>
  </w:num>
  <w:num w:numId="21">
    <w:abstractNumId w:val="13"/>
  </w:num>
  <w:num w:numId="22">
    <w:abstractNumId w:val="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0"/>
  </w:num>
  <w:num w:numId="28">
    <w:abstractNumId w:val="5"/>
  </w:num>
  <w:num w:numId="29">
    <w:abstractNumId w:val="24"/>
  </w:num>
  <w:num w:numId="30">
    <w:abstractNumId w:val="24"/>
  </w:num>
  <w:num w:numId="31">
    <w:abstractNumId w:val="21"/>
  </w:num>
  <w:num w:numId="32">
    <w:abstractNumId w:val="24"/>
  </w:num>
  <w:num w:numId="33">
    <w:abstractNumId w:val="24"/>
  </w:num>
  <w:num w:numId="34">
    <w:abstractNumId w:val="23"/>
  </w:num>
  <w:num w:numId="35">
    <w:abstractNumId w:val="24"/>
  </w:num>
  <w:num w:numId="36">
    <w:abstractNumId w:val="9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drawingGridHorizontalSpacing w:val="113"/>
  <w:drawingGridVerticalSpacing w:val="113"/>
  <w:doNotUseMarginsForDrawingGridOrigin/>
  <w:drawingGridHorizontalOrigin w:val="1134"/>
  <w:drawingGridVerticalOrigin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FD"/>
    <w:rsid w:val="000003E7"/>
    <w:rsid w:val="00000948"/>
    <w:rsid w:val="00002E31"/>
    <w:rsid w:val="000071F1"/>
    <w:rsid w:val="0002335F"/>
    <w:rsid w:val="00026956"/>
    <w:rsid w:val="00033510"/>
    <w:rsid w:val="0003374B"/>
    <w:rsid w:val="000511B6"/>
    <w:rsid w:val="00052321"/>
    <w:rsid w:val="00057A49"/>
    <w:rsid w:val="000609C3"/>
    <w:rsid w:val="0006229B"/>
    <w:rsid w:val="00064985"/>
    <w:rsid w:val="000653FF"/>
    <w:rsid w:val="0007659B"/>
    <w:rsid w:val="00082069"/>
    <w:rsid w:val="000A0BB8"/>
    <w:rsid w:val="000A1621"/>
    <w:rsid w:val="000A6623"/>
    <w:rsid w:val="000A6755"/>
    <w:rsid w:val="000A6D7E"/>
    <w:rsid w:val="000A7A9C"/>
    <w:rsid w:val="000B67D8"/>
    <w:rsid w:val="000C381D"/>
    <w:rsid w:val="000C57C2"/>
    <w:rsid w:val="000D7533"/>
    <w:rsid w:val="000E064D"/>
    <w:rsid w:val="000E4150"/>
    <w:rsid w:val="000F0F69"/>
    <w:rsid w:val="000F4109"/>
    <w:rsid w:val="00110FA4"/>
    <w:rsid w:val="001114E2"/>
    <w:rsid w:val="00112BF5"/>
    <w:rsid w:val="00125E73"/>
    <w:rsid w:val="0013607A"/>
    <w:rsid w:val="00137488"/>
    <w:rsid w:val="00137958"/>
    <w:rsid w:val="00147E01"/>
    <w:rsid w:val="001511E0"/>
    <w:rsid w:val="001515CF"/>
    <w:rsid w:val="00153E28"/>
    <w:rsid w:val="00153F65"/>
    <w:rsid w:val="00170F7B"/>
    <w:rsid w:val="00171266"/>
    <w:rsid w:val="00171800"/>
    <w:rsid w:val="001730BF"/>
    <w:rsid w:val="00174903"/>
    <w:rsid w:val="00174AD5"/>
    <w:rsid w:val="00176C14"/>
    <w:rsid w:val="00177861"/>
    <w:rsid w:val="001810A8"/>
    <w:rsid w:val="00184F60"/>
    <w:rsid w:val="00186980"/>
    <w:rsid w:val="00197689"/>
    <w:rsid w:val="001B3A72"/>
    <w:rsid w:val="001B57E2"/>
    <w:rsid w:val="001B6898"/>
    <w:rsid w:val="001C112D"/>
    <w:rsid w:val="001C3A91"/>
    <w:rsid w:val="001D0A6F"/>
    <w:rsid w:val="001D4DB2"/>
    <w:rsid w:val="001D5582"/>
    <w:rsid w:val="001E2C9A"/>
    <w:rsid w:val="001E5B68"/>
    <w:rsid w:val="001E7B2B"/>
    <w:rsid w:val="001F2951"/>
    <w:rsid w:val="001F3236"/>
    <w:rsid w:val="001F4D3A"/>
    <w:rsid w:val="0020055E"/>
    <w:rsid w:val="002039F9"/>
    <w:rsid w:val="002135E7"/>
    <w:rsid w:val="00223985"/>
    <w:rsid w:val="00225B4F"/>
    <w:rsid w:val="00236141"/>
    <w:rsid w:val="00236374"/>
    <w:rsid w:val="00241DCD"/>
    <w:rsid w:val="002555B0"/>
    <w:rsid w:val="002577AB"/>
    <w:rsid w:val="0026049D"/>
    <w:rsid w:val="00263C70"/>
    <w:rsid w:val="00266086"/>
    <w:rsid w:val="002675E7"/>
    <w:rsid w:val="00275A06"/>
    <w:rsid w:val="00282684"/>
    <w:rsid w:val="002926D8"/>
    <w:rsid w:val="002940AD"/>
    <w:rsid w:val="002B0768"/>
    <w:rsid w:val="002B2FF8"/>
    <w:rsid w:val="002B6580"/>
    <w:rsid w:val="002C24B8"/>
    <w:rsid w:val="002D015F"/>
    <w:rsid w:val="002D07F6"/>
    <w:rsid w:val="002D0D0A"/>
    <w:rsid w:val="00300572"/>
    <w:rsid w:val="0030307C"/>
    <w:rsid w:val="00303388"/>
    <w:rsid w:val="003130FA"/>
    <w:rsid w:val="00313691"/>
    <w:rsid w:val="0031476C"/>
    <w:rsid w:val="00314ADE"/>
    <w:rsid w:val="00321226"/>
    <w:rsid w:val="0032488D"/>
    <w:rsid w:val="00324A81"/>
    <w:rsid w:val="00325C7A"/>
    <w:rsid w:val="00334A4F"/>
    <w:rsid w:val="00337205"/>
    <w:rsid w:val="0034013E"/>
    <w:rsid w:val="00344794"/>
    <w:rsid w:val="00345ABD"/>
    <w:rsid w:val="003705A1"/>
    <w:rsid w:val="00380E0C"/>
    <w:rsid w:val="00385142"/>
    <w:rsid w:val="00385E88"/>
    <w:rsid w:val="003878B8"/>
    <w:rsid w:val="00392A55"/>
    <w:rsid w:val="00393E5A"/>
    <w:rsid w:val="003A01E5"/>
    <w:rsid w:val="003A7284"/>
    <w:rsid w:val="003B35F8"/>
    <w:rsid w:val="003B6FB1"/>
    <w:rsid w:val="003C0BAB"/>
    <w:rsid w:val="003C3622"/>
    <w:rsid w:val="003C6ABD"/>
    <w:rsid w:val="003C70AE"/>
    <w:rsid w:val="003D0CB2"/>
    <w:rsid w:val="003D0E69"/>
    <w:rsid w:val="003D442C"/>
    <w:rsid w:val="003D52D1"/>
    <w:rsid w:val="003D5AA1"/>
    <w:rsid w:val="003D7851"/>
    <w:rsid w:val="003E1492"/>
    <w:rsid w:val="003E194E"/>
    <w:rsid w:val="003E5E68"/>
    <w:rsid w:val="003F2AA0"/>
    <w:rsid w:val="003F497F"/>
    <w:rsid w:val="003F790E"/>
    <w:rsid w:val="00401D86"/>
    <w:rsid w:val="00402624"/>
    <w:rsid w:val="00404AAA"/>
    <w:rsid w:val="0041415C"/>
    <w:rsid w:val="00414789"/>
    <w:rsid w:val="00423202"/>
    <w:rsid w:val="00430E95"/>
    <w:rsid w:val="004337DE"/>
    <w:rsid w:val="0044202F"/>
    <w:rsid w:val="004506E7"/>
    <w:rsid w:val="00451C65"/>
    <w:rsid w:val="00453891"/>
    <w:rsid w:val="00453D66"/>
    <w:rsid w:val="004620C9"/>
    <w:rsid w:val="0047118F"/>
    <w:rsid w:val="004718E9"/>
    <w:rsid w:val="00474D68"/>
    <w:rsid w:val="00484EFF"/>
    <w:rsid w:val="004871A0"/>
    <w:rsid w:val="00490F4C"/>
    <w:rsid w:val="004A6A8D"/>
    <w:rsid w:val="004B05EC"/>
    <w:rsid w:val="004B2563"/>
    <w:rsid w:val="004B5F0E"/>
    <w:rsid w:val="004B7DFB"/>
    <w:rsid w:val="004C07E3"/>
    <w:rsid w:val="004C1E5F"/>
    <w:rsid w:val="004C54BB"/>
    <w:rsid w:val="004C6755"/>
    <w:rsid w:val="004D2082"/>
    <w:rsid w:val="004D5AD8"/>
    <w:rsid w:val="004E1EA9"/>
    <w:rsid w:val="004E2136"/>
    <w:rsid w:val="004E27A7"/>
    <w:rsid w:val="004F4985"/>
    <w:rsid w:val="004F60ED"/>
    <w:rsid w:val="00501308"/>
    <w:rsid w:val="00505AB5"/>
    <w:rsid w:val="00507C8B"/>
    <w:rsid w:val="00510902"/>
    <w:rsid w:val="00511ECF"/>
    <w:rsid w:val="00513AC5"/>
    <w:rsid w:val="005169BF"/>
    <w:rsid w:val="005179BE"/>
    <w:rsid w:val="00523644"/>
    <w:rsid w:val="0052558B"/>
    <w:rsid w:val="00526381"/>
    <w:rsid w:val="005266C3"/>
    <w:rsid w:val="005275D4"/>
    <w:rsid w:val="0053514A"/>
    <w:rsid w:val="00541C49"/>
    <w:rsid w:val="00544A66"/>
    <w:rsid w:val="005478AA"/>
    <w:rsid w:val="0055053E"/>
    <w:rsid w:val="00553991"/>
    <w:rsid w:val="00562320"/>
    <w:rsid w:val="00562694"/>
    <w:rsid w:val="005676B1"/>
    <w:rsid w:val="00571C42"/>
    <w:rsid w:val="00573DDB"/>
    <w:rsid w:val="00583E14"/>
    <w:rsid w:val="00584C26"/>
    <w:rsid w:val="00592519"/>
    <w:rsid w:val="00596BC1"/>
    <w:rsid w:val="005A1E11"/>
    <w:rsid w:val="005A2F1C"/>
    <w:rsid w:val="005B0828"/>
    <w:rsid w:val="005C5842"/>
    <w:rsid w:val="005C6A9F"/>
    <w:rsid w:val="005D055D"/>
    <w:rsid w:val="005D7BD4"/>
    <w:rsid w:val="005E2619"/>
    <w:rsid w:val="005E31D5"/>
    <w:rsid w:val="005E7CDC"/>
    <w:rsid w:val="005F2E33"/>
    <w:rsid w:val="006032BD"/>
    <w:rsid w:val="0061170A"/>
    <w:rsid w:val="00614A3A"/>
    <w:rsid w:val="0062379C"/>
    <w:rsid w:val="00627EB8"/>
    <w:rsid w:val="006309F9"/>
    <w:rsid w:val="00630F26"/>
    <w:rsid w:val="00631AD6"/>
    <w:rsid w:val="006545C4"/>
    <w:rsid w:val="00654D38"/>
    <w:rsid w:val="00655F94"/>
    <w:rsid w:val="006609DA"/>
    <w:rsid w:val="00664C1A"/>
    <w:rsid w:val="006665F3"/>
    <w:rsid w:val="00671457"/>
    <w:rsid w:val="00674782"/>
    <w:rsid w:val="00676016"/>
    <w:rsid w:val="00676CF5"/>
    <w:rsid w:val="00686494"/>
    <w:rsid w:val="00687E88"/>
    <w:rsid w:val="00692475"/>
    <w:rsid w:val="00693EBA"/>
    <w:rsid w:val="00695C96"/>
    <w:rsid w:val="006A732C"/>
    <w:rsid w:val="006B103C"/>
    <w:rsid w:val="006B11DC"/>
    <w:rsid w:val="006B346F"/>
    <w:rsid w:val="006B5E26"/>
    <w:rsid w:val="006B67ED"/>
    <w:rsid w:val="006B7618"/>
    <w:rsid w:val="006C41C4"/>
    <w:rsid w:val="006C5092"/>
    <w:rsid w:val="006D051A"/>
    <w:rsid w:val="006D1ACF"/>
    <w:rsid w:val="006D4D14"/>
    <w:rsid w:val="006D66E7"/>
    <w:rsid w:val="006F151D"/>
    <w:rsid w:val="006F43C0"/>
    <w:rsid w:val="007159DE"/>
    <w:rsid w:val="0072001A"/>
    <w:rsid w:val="007222AD"/>
    <w:rsid w:val="0073209B"/>
    <w:rsid w:val="00744CDC"/>
    <w:rsid w:val="007551ED"/>
    <w:rsid w:val="007636F5"/>
    <w:rsid w:val="007814D5"/>
    <w:rsid w:val="0078419F"/>
    <w:rsid w:val="00785255"/>
    <w:rsid w:val="00785C36"/>
    <w:rsid w:val="007911B8"/>
    <w:rsid w:val="00794110"/>
    <w:rsid w:val="007A0992"/>
    <w:rsid w:val="007B317C"/>
    <w:rsid w:val="007C2642"/>
    <w:rsid w:val="007D10C5"/>
    <w:rsid w:val="007D27AE"/>
    <w:rsid w:val="007E19A3"/>
    <w:rsid w:val="007F1BF5"/>
    <w:rsid w:val="007F227F"/>
    <w:rsid w:val="007F2CE4"/>
    <w:rsid w:val="007F7280"/>
    <w:rsid w:val="007F7CDB"/>
    <w:rsid w:val="008036D8"/>
    <w:rsid w:val="00804A3B"/>
    <w:rsid w:val="00811C8A"/>
    <w:rsid w:val="00815CCB"/>
    <w:rsid w:val="00815D25"/>
    <w:rsid w:val="0081738A"/>
    <w:rsid w:val="00830980"/>
    <w:rsid w:val="00840606"/>
    <w:rsid w:val="0084462A"/>
    <w:rsid w:val="00847DD0"/>
    <w:rsid w:val="008529A3"/>
    <w:rsid w:val="008569A1"/>
    <w:rsid w:val="00857F33"/>
    <w:rsid w:val="0087281C"/>
    <w:rsid w:val="00877984"/>
    <w:rsid w:val="00880A18"/>
    <w:rsid w:val="00881844"/>
    <w:rsid w:val="00882156"/>
    <w:rsid w:val="008832E7"/>
    <w:rsid w:val="008876DF"/>
    <w:rsid w:val="0089112F"/>
    <w:rsid w:val="00897F51"/>
    <w:rsid w:val="008A0616"/>
    <w:rsid w:val="008A0E80"/>
    <w:rsid w:val="008A2AB1"/>
    <w:rsid w:val="008A60D9"/>
    <w:rsid w:val="008A6C6B"/>
    <w:rsid w:val="008B243F"/>
    <w:rsid w:val="008B4767"/>
    <w:rsid w:val="008C7F3A"/>
    <w:rsid w:val="008E0E6F"/>
    <w:rsid w:val="008E3A2F"/>
    <w:rsid w:val="008F20B6"/>
    <w:rsid w:val="008F34CE"/>
    <w:rsid w:val="008F47D7"/>
    <w:rsid w:val="00901CE2"/>
    <w:rsid w:val="00910B39"/>
    <w:rsid w:val="00913C88"/>
    <w:rsid w:val="00922B0A"/>
    <w:rsid w:val="009240E5"/>
    <w:rsid w:val="00925878"/>
    <w:rsid w:val="00930DA2"/>
    <w:rsid w:val="009425E3"/>
    <w:rsid w:val="00945A08"/>
    <w:rsid w:val="00945A9E"/>
    <w:rsid w:val="00954BB1"/>
    <w:rsid w:val="00960B45"/>
    <w:rsid w:val="009714AF"/>
    <w:rsid w:val="00977234"/>
    <w:rsid w:val="0098511C"/>
    <w:rsid w:val="009852D3"/>
    <w:rsid w:val="009923BD"/>
    <w:rsid w:val="009929F6"/>
    <w:rsid w:val="009970FA"/>
    <w:rsid w:val="009A19C7"/>
    <w:rsid w:val="009B135B"/>
    <w:rsid w:val="009B4B13"/>
    <w:rsid w:val="009B7668"/>
    <w:rsid w:val="009C3D90"/>
    <w:rsid w:val="009C4302"/>
    <w:rsid w:val="009D0205"/>
    <w:rsid w:val="009D45ED"/>
    <w:rsid w:val="009D4647"/>
    <w:rsid w:val="009D4ACF"/>
    <w:rsid w:val="009D4BBE"/>
    <w:rsid w:val="009E1478"/>
    <w:rsid w:val="009E6233"/>
    <w:rsid w:val="009E67FC"/>
    <w:rsid w:val="00A01081"/>
    <w:rsid w:val="00A03ED2"/>
    <w:rsid w:val="00A04025"/>
    <w:rsid w:val="00A11C96"/>
    <w:rsid w:val="00A12867"/>
    <w:rsid w:val="00A13C47"/>
    <w:rsid w:val="00A14010"/>
    <w:rsid w:val="00A14E9E"/>
    <w:rsid w:val="00A15210"/>
    <w:rsid w:val="00A24738"/>
    <w:rsid w:val="00A279DE"/>
    <w:rsid w:val="00A30506"/>
    <w:rsid w:val="00A30C65"/>
    <w:rsid w:val="00A32E4B"/>
    <w:rsid w:val="00A37C21"/>
    <w:rsid w:val="00A40407"/>
    <w:rsid w:val="00A4081A"/>
    <w:rsid w:val="00A43644"/>
    <w:rsid w:val="00A44246"/>
    <w:rsid w:val="00A61428"/>
    <w:rsid w:val="00A66ECC"/>
    <w:rsid w:val="00A6760D"/>
    <w:rsid w:val="00A734E5"/>
    <w:rsid w:val="00A74AC1"/>
    <w:rsid w:val="00A74B1F"/>
    <w:rsid w:val="00A805DF"/>
    <w:rsid w:val="00A9003E"/>
    <w:rsid w:val="00A91276"/>
    <w:rsid w:val="00A93BDD"/>
    <w:rsid w:val="00AA0A9A"/>
    <w:rsid w:val="00AA3607"/>
    <w:rsid w:val="00AB001F"/>
    <w:rsid w:val="00AB2755"/>
    <w:rsid w:val="00AB3F47"/>
    <w:rsid w:val="00AC0739"/>
    <w:rsid w:val="00AC3728"/>
    <w:rsid w:val="00AC6F8A"/>
    <w:rsid w:val="00AD0E06"/>
    <w:rsid w:val="00AD26EE"/>
    <w:rsid w:val="00AE10F5"/>
    <w:rsid w:val="00AE51C2"/>
    <w:rsid w:val="00AF05EA"/>
    <w:rsid w:val="00AF19FC"/>
    <w:rsid w:val="00B03FAA"/>
    <w:rsid w:val="00B0477A"/>
    <w:rsid w:val="00B053E8"/>
    <w:rsid w:val="00B10827"/>
    <w:rsid w:val="00B14B86"/>
    <w:rsid w:val="00B31976"/>
    <w:rsid w:val="00B340C0"/>
    <w:rsid w:val="00B370C9"/>
    <w:rsid w:val="00B40E70"/>
    <w:rsid w:val="00B46DFB"/>
    <w:rsid w:val="00B54698"/>
    <w:rsid w:val="00B574A1"/>
    <w:rsid w:val="00B61116"/>
    <w:rsid w:val="00B734B3"/>
    <w:rsid w:val="00B9050B"/>
    <w:rsid w:val="00B94873"/>
    <w:rsid w:val="00B96256"/>
    <w:rsid w:val="00BA1EFB"/>
    <w:rsid w:val="00BA7F02"/>
    <w:rsid w:val="00BC136E"/>
    <w:rsid w:val="00BC7DA0"/>
    <w:rsid w:val="00BD1C92"/>
    <w:rsid w:val="00BD6A2D"/>
    <w:rsid w:val="00BF3561"/>
    <w:rsid w:val="00BF7ADD"/>
    <w:rsid w:val="00C0482E"/>
    <w:rsid w:val="00C15265"/>
    <w:rsid w:val="00C30D42"/>
    <w:rsid w:val="00C31580"/>
    <w:rsid w:val="00C31A21"/>
    <w:rsid w:val="00C40096"/>
    <w:rsid w:val="00C420A1"/>
    <w:rsid w:val="00C56FEC"/>
    <w:rsid w:val="00C57465"/>
    <w:rsid w:val="00C736B3"/>
    <w:rsid w:val="00C77B4F"/>
    <w:rsid w:val="00C84BF3"/>
    <w:rsid w:val="00C86FA5"/>
    <w:rsid w:val="00C9249A"/>
    <w:rsid w:val="00CA518A"/>
    <w:rsid w:val="00CB00AE"/>
    <w:rsid w:val="00CB0584"/>
    <w:rsid w:val="00CB1E36"/>
    <w:rsid w:val="00CB2A51"/>
    <w:rsid w:val="00CB6897"/>
    <w:rsid w:val="00CB73E6"/>
    <w:rsid w:val="00CC1A4E"/>
    <w:rsid w:val="00CC43AE"/>
    <w:rsid w:val="00CC4914"/>
    <w:rsid w:val="00CC59BF"/>
    <w:rsid w:val="00CD16E5"/>
    <w:rsid w:val="00CD208B"/>
    <w:rsid w:val="00CD57A7"/>
    <w:rsid w:val="00CD7DBC"/>
    <w:rsid w:val="00CE2F7E"/>
    <w:rsid w:val="00CE31F3"/>
    <w:rsid w:val="00CE3DA9"/>
    <w:rsid w:val="00CF5BDC"/>
    <w:rsid w:val="00CF7353"/>
    <w:rsid w:val="00D04DEB"/>
    <w:rsid w:val="00D0710D"/>
    <w:rsid w:val="00D12991"/>
    <w:rsid w:val="00D142A2"/>
    <w:rsid w:val="00D2460A"/>
    <w:rsid w:val="00D32009"/>
    <w:rsid w:val="00D32A3B"/>
    <w:rsid w:val="00D3380F"/>
    <w:rsid w:val="00D368E2"/>
    <w:rsid w:val="00D451D5"/>
    <w:rsid w:val="00D60760"/>
    <w:rsid w:val="00D81971"/>
    <w:rsid w:val="00D90B7E"/>
    <w:rsid w:val="00D918F4"/>
    <w:rsid w:val="00D951B0"/>
    <w:rsid w:val="00D96A78"/>
    <w:rsid w:val="00DA5EC7"/>
    <w:rsid w:val="00DA674E"/>
    <w:rsid w:val="00DB1FB4"/>
    <w:rsid w:val="00DB3A0E"/>
    <w:rsid w:val="00DC1934"/>
    <w:rsid w:val="00DC54E4"/>
    <w:rsid w:val="00DD1CAF"/>
    <w:rsid w:val="00DD5C7F"/>
    <w:rsid w:val="00DF0D09"/>
    <w:rsid w:val="00E02C5D"/>
    <w:rsid w:val="00E105D0"/>
    <w:rsid w:val="00E1455D"/>
    <w:rsid w:val="00E16CBB"/>
    <w:rsid w:val="00E23173"/>
    <w:rsid w:val="00E243F4"/>
    <w:rsid w:val="00E25458"/>
    <w:rsid w:val="00E306E1"/>
    <w:rsid w:val="00E311CD"/>
    <w:rsid w:val="00E36A05"/>
    <w:rsid w:val="00E426B0"/>
    <w:rsid w:val="00E426B6"/>
    <w:rsid w:val="00E42B28"/>
    <w:rsid w:val="00E4305D"/>
    <w:rsid w:val="00E45537"/>
    <w:rsid w:val="00E53542"/>
    <w:rsid w:val="00E61B78"/>
    <w:rsid w:val="00E744F9"/>
    <w:rsid w:val="00E7672B"/>
    <w:rsid w:val="00E8304B"/>
    <w:rsid w:val="00E8336A"/>
    <w:rsid w:val="00E8343D"/>
    <w:rsid w:val="00E9024D"/>
    <w:rsid w:val="00E9176A"/>
    <w:rsid w:val="00E94911"/>
    <w:rsid w:val="00EA52A7"/>
    <w:rsid w:val="00EB16CE"/>
    <w:rsid w:val="00EB67FD"/>
    <w:rsid w:val="00EC129D"/>
    <w:rsid w:val="00EC1700"/>
    <w:rsid w:val="00ED2F1F"/>
    <w:rsid w:val="00ED75B0"/>
    <w:rsid w:val="00EF050A"/>
    <w:rsid w:val="00EF6183"/>
    <w:rsid w:val="00F1084A"/>
    <w:rsid w:val="00F1626E"/>
    <w:rsid w:val="00F16590"/>
    <w:rsid w:val="00F1718C"/>
    <w:rsid w:val="00F250DF"/>
    <w:rsid w:val="00F376CB"/>
    <w:rsid w:val="00F4019D"/>
    <w:rsid w:val="00F462B8"/>
    <w:rsid w:val="00F5269A"/>
    <w:rsid w:val="00F564E1"/>
    <w:rsid w:val="00F57BD6"/>
    <w:rsid w:val="00F71978"/>
    <w:rsid w:val="00F72A77"/>
    <w:rsid w:val="00F73978"/>
    <w:rsid w:val="00F8244C"/>
    <w:rsid w:val="00F84574"/>
    <w:rsid w:val="00F8542F"/>
    <w:rsid w:val="00F90632"/>
    <w:rsid w:val="00F96890"/>
    <w:rsid w:val="00FA34A4"/>
    <w:rsid w:val="00FA3ABF"/>
    <w:rsid w:val="00FB61ED"/>
    <w:rsid w:val="00FB7F06"/>
    <w:rsid w:val="00FD6342"/>
    <w:rsid w:val="00FE7428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74A404C"/>
  <w15:docId w15:val="{3D0C6526-E6CC-4CF9-B649-C12F03F0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C47"/>
    <w:pPr>
      <w:spacing w:after="60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36A05"/>
    <w:pPr>
      <w:keepNext/>
      <w:keepLines/>
      <w:spacing w:before="480" w:after="120"/>
      <w:outlineLvl w:val="0"/>
    </w:pPr>
    <w:rPr>
      <w:rFonts w:ascii="Arial" w:eastAsia="Times New Roman" w:hAnsi="Arial"/>
      <w:b/>
      <w:bCs/>
      <w: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6A05"/>
    <w:pPr>
      <w:keepNext/>
      <w:keepLines/>
      <w:spacing w:before="200"/>
      <w:outlineLvl w:val="1"/>
    </w:pPr>
    <w:rPr>
      <w:rFonts w:ascii="Arial" w:eastAsia="Times New Roman" w:hAnsi="Arial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6A05"/>
    <w:pPr>
      <w:keepNext/>
      <w:keepLines/>
      <w:spacing w:before="200"/>
      <w:outlineLvl w:val="2"/>
    </w:pPr>
    <w:rPr>
      <w:rFonts w:ascii="Arial" w:eastAsia="Times New Roman" w:hAnsi="Arial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36A05"/>
    <w:pPr>
      <w:keepNext/>
      <w:keepLines/>
      <w:spacing w:before="200"/>
      <w:outlineLvl w:val="3"/>
    </w:pPr>
    <w:rPr>
      <w:rFonts w:ascii="Arial" w:eastAsia="Times New Roman" w:hAnsi="Arial"/>
      <w:bCs/>
      <w:i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kumenttypBZZ">
    <w:name w:val="Dokumenttyp_BZZ"/>
    <w:link w:val="DokumenttypBZZZchn"/>
    <w:qFormat/>
    <w:rsid w:val="00B340C0"/>
    <w:pPr>
      <w:spacing w:before="380" w:line="280" w:lineRule="exact"/>
      <w:contextualSpacing/>
    </w:pPr>
    <w:rPr>
      <w:rFonts w:ascii="Arial" w:hAnsi="Arial" w:cs="Arial"/>
      <w:b/>
      <w:caps/>
      <w:sz w:val="28"/>
      <w:szCs w:val="24"/>
      <w:lang w:eastAsia="en-US"/>
    </w:rPr>
  </w:style>
  <w:style w:type="paragraph" w:customStyle="1" w:styleId="AdresseBZZ">
    <w:name w:val="Adresse_BZZ"/>
    <w:link w:val="AdresseBZZZchn"/>
    <w:qFormat/>
    <w:rsid w:val="00A44246"/>
    <w:pPr>
      <w:spacing w:before="1180" w:line="320" w:lineRule="exact"/>
      <w:contextualSpacing/>
    </w:pPr>
    <w:rPr>
      <w:rFonts w:ascii="Arial" w:hAnsi="Arial" w:cs="Arial"/>
      <w:sz w:val="22"/>
      <w:lang w:eastAsia="en-US"/>
    </w:rPr>
  </w:style>
  <w:style w:type="character" w:customStyle="1" w:styleId="DokumenttypBZZZchn">
    <w:name w:val="Dokumenttyp_BZZ Zchn"/>
    <w:link w:val="DokumenttypBZZ"/>
    <w:rsid w:val="00B340C0"/>
    <w:rPr>
      <w:rFonts w:ascii="Arial" w:hAnsi="Arial" w:cs="Arial"/>
      <w:b/>
      <w:caps/>
      <w:sz w:val="28"/>
      <w:szCs w:val="24"/>
    </w:rPr>
  </w:style>
  <w:style w:type="paragraph" w:customStyle="1" w:styleId="DatumsangabeBZZ">
    <w:name w:val="Datumsangabe_BZZ"/>
    <w:link w:val="DatumsangabeBZZZchn"/>
    <w:qFormat/>
    <w:rsid w:val="00385142"/>
    <w:pPr>
      <w:spacing w:before="580" w:line="220" w:lineRule="exact"/>
      <w:contextualSpacing/>
    </w:pPr>
    <w:rPr>
      <w:rFonts w:ascii="Arial" w:hAnsi="Arial" w:cs="Arial"/>
      <w:sz w:val="22"/>
      <w:lang w:eastAsia="en-US"/>
    </w:rPr>
  </w:style>
  <w:style w:type="character" w:customStyle="1" w:styleId="AdresseBZZZchn">
    <w:name w:val="Adresse_BZZ Zchn"/>
    <w:link w:val="AdresseBZZ"/>
    <w:rsid w:val="00A44246"/>
    <w:rPr>
      <w:rFonts w:ascii="Arial" w:hAnsi="Arial" w:cs="Arial"/>
      <w:szCs w:val="20"/>
    </w:rPr>
  </w:style>
  <w:style w:type="paragraph" w:customStyle="1" w:styleId="ThemaBZZ">
    <w:name w:val="Thema_BZZ"/>
    <w:link w:val="ThemaBZZZchn"/>
    <w:qFormat/>
    <w:rsid w:val="00686494"/>
    <w:pPr>
      <w:spacing w:before="860" w:line="280" w:lineRule="exact"/>
      <w:ind w:right="284"/>
      <w:contextualSpacing/>
    </w:pPr>
    <w:rPr>
      <w:rFonts w:ascii="Arial" w:hAnsi="Arial" w:cs="Arial"/>
      <w:b/>
      <w:caps/>
      <w:sz w:val="24"/>
      <w:lang w:eastAsia="en-US"/>
    </w:rPr>
  </w:style>
  <w:style w:type="character" w:customStyle="1" w:styleId="DatumsangabeBZZZchn">
    <w:name w:val="Datumsangabe_BZZ Zchn"/>
    <w:link w:val="DatumsangabeBZZ"/>
    <w:rsid w:val="00385142"/>
    <w:rPr>
      <w:rFonts w:ascii="Arial" w:hAnsi="Arial" w:cs="Arial"/>
      <w:szCs w:val="20"/>
    </w:rPr>
  </w:style>
  <w:style w:type="paragraph" w:customStyle="1" w:styleId="BrieftextBZZ">
    <w:name w:val="Brieftext_BZZ"/>
    <w:link w:val="BrieftextBZZZchn"/>
    <w:qFormat/>
    <w:rsid w:val="00BF3561"/>
    <w:pPr>
      <w:spacing w:after="120"/>
      <w:ind w:right="284"/>
    </w:pPr>
    <w:rPr>
      <w:rFonts w:ascii="Arial" w:hAnsi="Arial" w:cs="Arial"/>
      <w:sz w:val="22"/>
      <w:lang w:eastAsia="en-US"/>
    </w:rPr>
  </w:style>
  <w:style w:type="character" w:customStyle="1" w:styleId="ThemaBZZZchn">
    <w:name w:val="Thema_BZZ Zchn"/>
    <w:link w:val="ThemaBZZ"/>
    <w:rsid w:val="00686494"/>
    <w:rPr>
      <w:rFonts w:ascii="Arial" w:hAnsi="Arial" w:cs="Arial"/>
      <w:b/>
      <w:caps/>
      <w:sz w:val="24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E45537"/>
    <w:pPr>
      <w:tabs>
        <w:tab w:val="center" w:pos="4536"/>
        <w:tab w:val="right" w:pos="9072"/>
      </w:tabs>
      <w:spacing w:after="0"/>
    </w:pPr>
  </w:style>
  <w:style w:type="character" w:customStyle="1" w:styleId="BrieftextBZZZchn">
    <w:name w:val="Brieftext_BZZ Zchn"/>
    <w:link w:val="BrieftextBZZ"/>
    <w:rsid w:val="00BF3561"/>
    <w:rPr>
      <w:rFonts w:ascii="Arial" w:hAnsi="Arial" w:cs="Arial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E45537"/>
  </w:style>
  <w:style w:type="paragraph" w:styleId="Fuzeile">
    <w:name w:val="footer"/>
    <w:basedOn w:val="Standard"/>
    <w:link w:val="FuzeileZchn"/>
    <w:uiPriority w:val="99"/>
    <w:unhideWhenUsed/>
    <w:rsid w:val="00E4553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553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45C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545C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545C4"/>
    <w:rPr>
      <w:color w:val="0000FF"/>
      <w:u w:val="single"/>
    </w:rPr>
  </w:style>
  <w:style w:type="paragraph" w:customStyle="1" w:styleId="KontaktdatenBZZ">
    <w:name w:val="Kontaktdaten_BZZ"/>
    <w:basedOn w:val="BrieftextBZZ"/>
    <w:link w:val="KontaktdatenBZZZchn"/>
    <w:qFormat/>
    <w:rsid w:val="00EA52A7"/>
    <w:rPr>
      <w:sz w:val="16"/>
      <w:szCs w:val="16"/>
    </w:rPr>
  </w:style>
  <w:style w:type="character" w:customStyle="1" w:styleId="KontaktdatenBZZZchn">
    <w:name w:val="Kontaktdaten_BZZ Zchn"/>
    <w:link w:val="KontaktdatenBZZ"/>
    <w:rsid w:val="00EA52A7"/>
    <w:rPr>
      <w:rFonts w:ascii="Arial" w:hAnsi="Arial" w:cs="Arial"/>
      <w:sz w:val="16"/>
      <w:szCs w:val="16"/>
    </w:rPr>
  </w:style>
  <w:style w:type="paragraph" w:customStyle="1" w:styleId="AnredeBZZ">
    <w:name w:val="Anrede_BZZ"/>
    <w:basedOn w:val="BrieftextBZZ"/>
    <w:qFormat/>
    <w:rsid w:val="008A2AB1"/>
    <w:pPr>
      <w:spacing w:before="360"/>
    </w:pPr>
  </w:style>
  <w:style w:type="paragraph" w:customStyle="1" w:styleId="GrussformelBZZ">
    <w:name w:val="Grussformel_BZZ"/>
    <w:basedOn w:val="BrieftextBZZ"/>
    <w:qFormat/>
    <w:rsid w:val="00654D38"/>
  </w:style>
  <w:style w:type="paragraph" w:customStyle="1" w:styleId="UnterzeichnerBZZ">
    <w:name w:val="Unterzeichner_BZZ"/>
    <w:basedOn w:val="BrieftextBZZ"/>
    <w:qFormat/>
    <w:rsid w:val="00654D38"/>
  </w:style>
  <w:style w:type="character" w:customStyle="1" w:styleId="berschrift1Zchn">
    <w:name w:val="Überschrift 1 Zchn"/>
    <w:link w:val="berschrift1"/>
    <w:uiPriority w:val="9"/>
    <w:rsid w:val="00E36A05"/>
    <w:rPr>
      <w:rFonts w:ascii="Arial" w:eastAsia="Times New Roman" w:hAnsi="Arial" w:cs="Times New Roman"/>
      <w:b/>
      <w:bCs/>
      <w:caps/>
      <w:sz w:val="32"/>
      <w:szCs w:val="28"/>
    </w:rPr>
  </w:style>
  <w:style w:type="character" w:customStyle="1" w:styleId="berschrift2Zchn">
    <w:name w:val="Überschrift 2 Zchn"/>
    <w:link w:val="berschrift2"/>
    <w:uiPriority w:val="9"/>
    <w:rsid w:val="00E36A05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uiPriority w:val="9"/>
    <w:rsid w:val="00E36A05"/>
    <w:rPr>
      <w:rFonts w:ascii="Arial" w:eastAsia="Times New Roman" w:hAnsi="Arial" w:cs="Times New Roman"/>
      <w:b/>
      <w:bCs/>
      <w:sz w:val="24"/>
    </w:rPr>
  </w:style>
  <w:style w:type="character" w:customStyle="1" w:styleId="berschrift4Zchn">
    <w:name w:val="Überschrift 4 Zchn"/>
    <w:link w:val="berschrift4"/>
    <w:uiPriority w:val="9"/>
    <w:rsid w:val="00E36A05"/>
    <w:rPr>
      <w:rFonts w:ascii="Arial" w:eastAsia="Times New Roman" w:hAnsi="Arial" w:cs="Times New Roman"/>
      <w:bCs/>
      <w:i/>
      <w:iCs/>
      <w:sz w:val="24"/>
    </w:rPr>
  </w:style>
  <w:style w:type="paragraph" w:customStyle="1" w:styleId="AufzhlungunsortiertBZZ">
    <w:name w:val="Aufzählung_unsortiert_BZZ"/>
    <w:basedOn w:val="BrieftextBZZ"/>
    <w:qFormat/>
    <w:rsid w:val="00EB67FD"/>
    <w:pPr>
      <w:tabs>
        <w:tab w:val="left" w:pos="567"/>
      </w:tabs>
    </w:pPr>
    <w:rPr>
      <w:rFonts w:ascii="Calibri" w:hAnsi="Calibri"/>
    </w:rPr>
  </w:style>
  <w:style w:type="paragraph" w:customStyle="1" w:styleId="AufzhlungsortiertBZZ">
    <w:name w:val="Aufzählung_sortiert_BZZ"/>
    <w:basedOn w:val="AufzhlungunsortiertBZZ"/>
    <w:qFormat/>
    <w:rsid w:val="00EB67FD"/>
    <w:pPr>
      <w:numPr>
        <w:numId w:val="5"/>
      </w:numPr>
    </w:pPr>
  </w:style>
  <w:style w:type="table" w:styleId="Tabellenraster">
    <w:name w:val="Table Grid"/>
    <w:basedOn w:val="NormaleTabelle"/>
    <w:uiPriority w:val="59"/>
    <w:rsid w:val="00FB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kriptTitelBZZ">
    <w:name w:val="Skript_Titel_BZZ"/>
    <w:basedOn w:val="DokumenttypBZZ"/>
    <w:qFormat/>
    <w:rsid w:val="00C77B4F"/>
    <w:pPr>
      <w:spacing w:before="0" w:line="240" w:lineRule="auto"/>
    </w:pPr>
    <w:rPr>
      <w:sz w:val="56"/>
    </w:rPr>
  </w:style>
  <w:style w:type="paragraph" w:customStyle="1" w:styleId="Marke">
    <w:name w:val="Marke"/>
    <w:basedOn w:val="Standard"/>
    <w:rsid w:val="00EB67FD"/>
    <w:pPr>
      <w:tabs>
        <w:tab w:val="left" w:pos="2268"/>
      </w:tabs>
      <w:spacing w:before="60" w:after="0"/>
      <w:ind w:left="2268" w:hanging="567"/>
    </w:pPr>
    <w:rPr>
      <w:rFonts w:ascii="Arial" w:eastAsia="MS Mincho" w:hAnsi="Arial"/>
      <w:szCs w:val="24"/>
      <w:lang w:eastAsia="ja-JP"/>
    </w:rPr>
  </w:style>
  <w:style w:type="paragraph" w:customStyle="1" w:styleId="Einzug">
    <w:name w:val="Einzug"/>
    <w:basedOn w:val="Standard"/>
    <w:rsid w:val="00EB67FD"/>
    <w:pPr>
      <w:spacing w:before="60" w:after="0"/>
      <w:ind w:left="1701"/>
    </w:pPr>
    <w:rPr>
      <w:rFonts w:ascii="Arial" w:eastAsia="MS Mincho" w:hAnsi="Arial"/>
      <w:szCs w:val="24"/>
      <w:lang w:eastAsia="ja-JP"/>
    </w:rPr>
  </w:style>
  <w:style w:type="paragraph" w:customStyle="1" w:styleId="Aufgabe">
    <w:name w:val="Aufgabe"/>
    <w:basedOn w:val="Standard"/>
    <w:rsid w:val="00EB67FD"/>
    <w:pPr>
      <w:numPr>
        <w:numId w:val="8"/>
      </w:numPr>
      <w:spacing w:before="240"/>
    </w:pPr>
    <w:rPr>
      <w:rFonts w:ascii="Arial" w:eastAsia="Times New Roman" w:hAnsi="Arial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EB67FD"/>
    <w:pPr>
      <w:ind w:left="720"/>
      <w:contextualSpacing/>
    </w:pPr>
  </w:style>
  <w:style w:type="paragraph" w:customStyle="1" w:styleId="Autor">
    <w:name w:val="Autor"/>
    <w:basedOn w:val="SkriptTitelBZZ"/>
    <w:qFormat/>
    <w:rsid w:val="00C77B4F"/>
    <w:rPr>
      <w:b w:val="0"/>
      <w:caps w:val="0"/>
      <w:smallCap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163AAL\Documents\_Vorlagen\BZZ-Skript_lig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BZZ-Skript_light.dotx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 Probst</dc:creator>
  <cp:lastModifiedBy>magnus</cp:lastModifiedBy>
  <cp:revision>2</cp:revision>
  <cp:lastPrinted>2015-01-02T18:51:00Z</cp:lastPrinted>
  <dcterms:created xsi:type="dcterms:W3CDTF">2022-03-15T14:21:00Z</dcterms:created>
  <dcterms:modified xsi:type="dcterms:W3CDTF">2022-03-15T14:21:00Z</dcterms:modified>
</cp:coreProperties>
</file>